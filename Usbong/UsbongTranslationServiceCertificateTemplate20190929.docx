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AE" w:rsidRPr="00CD27A5" w:rsidRDefault="007E60AE" w:rsidP="007E60AE">
      <w:pPr>
        <w:ind w:right="330"/>
        <w:jc w:val="center"/>
        <w:rPr>
          <w:b/>
          <w:sz w:val="24"/>
          <w:szCs w:val="24"/>
        </w:rPr>
      </w:pPr>
    </w:p>
    <w:p w:rsidR="00AA66E5" w:rsidRPr="00CD27A5" w:rsidRDefault="00AA66E5" w:rsidP="008A6D20">
      <w:pPr>
        <w:rPr>
          <w:sz w:val="24"/>
          <w:szCs w:val="24"/>
          <w:lang w:eastAsia="ja-JP"/>
        </w:rPr>
      </w:pPr>
    </w:p>
    <w:p w:rsidR="00AA66E5" w:rsidRPr="00CD27A5" w:rsidRDefault="00AA66E5" w:rsidP="008A6D20">
      <w:pPr>
        <w:rPr>
          <w:sz w:val="24"/>
          <w:szCs w:val="24"/>
          <w:lang w:eastAsia="ja-JP"/>
        </w:rPr>
      </w:pPr>
    </w:p>
    <w:p w:rsidR="008A6D20" w:rsidRPr="00CD27A5" w:rsidRDefault="00AA66E5" w:rsidP="008A6D20">
      <w:pPr>
        <w:rPr>
          <w:sz w:val="24"/>
          <w:szCs w:val="24"/>
        </w:rPr>
      </w:pPr>
      <w:r w:rsidRPr="00CD27A5">
        <w:rPr>
          <w:sz w:val="24"/>
          <w:szCs w:val="24"/>
          <w:lang w:eastAsia="ja-JP"/>
        </w:rPr>
        <w:t>29 S</w:t>
      </w:r>
      <w:r w:rsidR="000936CB" w:rsidRPr="00CD27A5">
        <w:rPr>
          <w:sz w:val="24"/>
          <w:szCs w:val="24"/>
          <w:lang w:eastAsia="ja-JP"/>
        </w:rPr>
        <w:t>ept</w:t>
      </w:r>
      <w:r w:rsidRPr="00CD27A5">
        <w:rPr>
          <w:sz w:val="24"/>
          <w:szCs w:val="24"/>
          <w:lang w:eastAsia="ja-JP"/>
        </w:rPr>
        <w:t>. 2019</w:t>
      </w:r>
    </w:p>
    <w:p w:rsidR="008A6D20" w:rsidRPr="00CD27A5" w:rsidRDefault="008A6D20" w:rsidP="008A6D20">
      <w:pPr>
        <w:rPr>
          <w:sz w:val="24"/>
          <w:szCs w:val="24"/>
        </w:rPr>
      </w:pPr>
    </w:p>
    <w:p w:rsidR="008A6D20" w:rsidRPr="00CD27A5" w:rsidRDefault="00AA66E5" w:rsidP="008A6D20">
      <w:pPr>
        <w:rPr>
          <w:sz w:val="24"/>
          <w:szCs w:val="24"/>
        </w:rPr>
      </w:pPr>
      <w:r w:rsidRPr="00CD27A5">
        <w:rPr>
          <w:sz w:val="24"/>
          <w:szCs w:val="24"/>
        </w:rPr>
        <w:t xml:space="preserve">Dear </w:t>
      </w:r>
      <w:r w:rsidR="00AE10BA">
        <w:rPr>
          <w:sz w:val="24"/>
          <w:szCs w:val="24"/>
        </w:rPr>
        <w:t>&lt;</w:t>
      </w:r>
      <w:r w:rsidR="00661372">
        <w:rPr>
          <w:sz w:val="24"/>
          <w:szCs w:val="24"/>
        </w:rPr>
        <w:t>c</w:t>
      </w:r>
      <w:r w:rsidR="00AE10BA">
        <w:rPr>
          <w:sz w:val="24"/>
          <w:szCs w:val="24"/>
        </w:rPr>
        <w:t xml:space="preserve">lient </w:t>
      </w:r>
      <w:r w:rsidR="00661372">
        <w:rPr>
          <w:sz w:val="24"/>
          <w:szCs w:val="24"/>
        </w:rPr>
        <w:t>n</w:t>
      </w:r>
      <w:r w:rsidR="00AE10BA">
        <w:rPr>
          <w:sz w:val="24"/>
          <w:szCs w:val="24"/>
        </w:rPr>
        <w:t>ame&gt;</w:t>
      </w:r>
      <w:r w:rsidR="008A6D20" w:rsidRPr="00CD27A5">
        <w:rPr>
          <w:sz w:val="24"/>
          <w:szCs w:val="24"/>
        </w:rPr>
        <w:t>,</w:t>
      </w:r>
    </w:p>
    <w:p w:rsidR="008A6D20" w:rsidRPr="00CD27A5" w:rsidRDefault="008A6D20" w:rsidP="008A6D20">
      <w:pPr>
        <w:rPr>
          <w:sz w:val="24"/>
          <w:szCs w:val="24"/>
        </w:rPr>
      </w:pPr>
    </w:p>
    <w:p w:rsidR="008A6D20" w:rsidRPr="00CD27A5" w:rsidRDefault="008A6D20" w:rsidP="008A6D20">
      <w:pPr>
        <w:rPr>
          <w:sz w:val="24"/>
          <w:szCs w:val="24"/>
        </w:rPr>
      </w:pPr>
    </w:p>
    <w:p w:rsidR="008A6D20" w:rsidRPr="00CD27A5" w:rsidRDefault="008A6D20" w:rsidP="00CD27A5">
      <w:pPr>
        <w:jc w:val="both"/>
        <w:rPr>
          <w:sz w:val="24"/>
          <w:szCs w:val="24"/>
        </w:rPr>
      </w:pPr>
      <w:r w:rsidRPr="00CD27A5">
        <w:rPr>
          <w:sz w:val="24"/>
          <w:szCs w:val="24"/>
        </w:rPr>
        <w:t xml:space="preserve">I, </w:t>
      </w:r>
      <w:r w:rsidR="00935AE2">
        <w:rPr>
          <w:sz w:val="24"/>
          <w:szCs w:val="24"/>
        </w:rPr>
        <w:t>Mi</w:t>
      </w:r>
      <w:r w:rsidR="0028029D">
        <w:rPr>
          <w:sz w:val="24"/>
          <w:szCs w:val="24"/>
        </w:rPr>
        <w:t xml:space="preserve">guel S. </w:t>
      </w:r>
      <w:proofErr w:type="spellStart"/>
      <w:r w:rsidR="0028029D">
        <w:rPr>
          <w:sz w:val="24"/>
          <w:szCs w:val="24"/>
        </w:rPr>
        <w:t>Dela</w:t>
      </w:r>
      <w:proofErr w:type="spellEnd"/>
      <w:r w:rsidR="0028029D">
        <w:rPr>
          <w:sz w:val="24"/>
          <w:szCs w:val="24"/>
        </w:rPr>
        <w:t xml:space="preserve"> Paz</w:t>
      </w:r>
      <w:r w:rsidRPr="00CD27A5">
        <w:rPr>
          <w:sz w:val="24"/>
          <w:szCs w:val="24"/>
        </w:rPr>
        <w:t xml:space="preserve">, a translator of proven expertise in translating </w:t>
      </w:r>
      <w:r w:rsidR="00032473" w:rsidRPr="00CD27A5">
        <w:rPr>
          <w:sz w:val="24"/>
          <w:szCs w:val="24"/>
        </w:rPr>
        <w:t xml:space="preserve">Simplified Chinese Mandarin </w:t>
      </w:r>
      <w:r w:rsidRPr="00CD27A5">
        <w:rPr>
          <w:sz w:val="24"/>
          <w:szCs w:val="24"/>
        </w:rPr>
        <w:t xml:space="preserve">to English, do hereby certify that the foregoing is, to the best of my knowledge and ability, a true and correct English translation of the original </w:t>
      </w:r>
      <w:r w:rsidR="00032473" w:rsidRPr="00CD27A5">
        <w:rPr>
          <w:sz w:val="24"/>
          <w:szCs w:val="24"/>
        </w:rPr>
        <w:t xml:space="preserve">Simplified Chinese Mandarin </w:t>
      </w:r>
      <w:r w:rsidRPr="00CD27A5">
        <w:rPr>
          <w:sz w:val="24"/>
          <w:szCs w:val="24"/>
        </w:rPr>
        <w:t>document</w:t>
      </w:r>
      <w:r w:rsidR="00032473" w:rsidRPr="00CD27A5">
        <w:rPr>
          <w:sz w:val="24"/>
          <w:szCs w:val="24"/>
        </w:rPr>
        <w:t>s</w:t>
      </w:r>
      <w:r w:rsidRPr="00CD27A5">
        <w:rPr>
          <w:sz w:val="24"/>
          <w:szCs w:val="24"/>
        </w:rPr>
        <w:t>.</w:t>
      </w:r>
    </w:p>
    <w:p w:rsidR="008A6D20" w:rsidRPr="00CD27A5" w:rsidRDefault="008A6D20" w:rsidP="008A6D20">
      <w:pPr>
        <w:rPr>
          <w:sz w:val="24"/>
          <w:szCs w:val="24"/>
        </w:rPr>
      </w:pPr>
    </w:p>
    <w:p w:rsidR="008A6D20" w:rsidRPr="00CD27A5" w:rsidRDefault="008A6D20" w:rsidP="008A6D20">
      <w:pPr>
        <w:rPr>
          <w:sz w:val="24"/>
          <w:szCs w:val="24"/>
        </w:rPr>
      </w:pPr>
    </w:p>
    <w:p w:rsidR="008A6D20" w:rsidRPr="00CD27A5" w:rsidRDefault="00935AE2" w:rsidP="008A6D20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signature</w:t>
      </w:r>
      <w:proofErr w:type="gramEnd"/>
      <w:r>
        <w:rPr>
          <w:sz w:val="24"/>
          <w:szCs w:val="24"/>
        </w:rPr>
        <w:t>&gt;</w:t>
      </w:r>
    </w:p>
    <w:p w:rsidR="0028029D" w:rsidRDefault="0028029D" w:rsidP="008A6D20">
      <w:pPr>
        <w:rPr>
          <w:sz w:val="24"/>
          <w:szCs w:val="24"/>
        </w:rPr>
      </w:pPr>
      <w:r>
        <w:rPr>
          <w:sz w:val="24"/>
          <w:szCs w:val="24"/>
        </w:rPr>
        <w:t xml:space="preserve">Miguel S.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 Paz</w:t>
      </w:r>
    </w:p>
    <w:p w:rsidR="00032473" w:rsidRPr="00CD27A5" w:rsidRDefault="00032473" w:rsidP="008A6D20">
      <w:pPr>
        <w:rPr>
          <w:sz w:val="24"/>
          <w:szCs w:val="24"/>
        </w:rPr>
      </w:pPr>
      <w:bookmarkStart w:id="0" w:name="_GoBack"/>
      <w:bookmarkEnd w:id="0"/>
      <w:r w:rsidRPr="00CD27A5">
        <w:rPr>
          <w:sz w:val="24"/>
          <w:szCs w:val="24"/>
        </w:rPr>
        <w:t>Translator</w:t>
      </w:r>
    </w:p>
    <w:p w:rsidR="008A6D20" w:rsidRPr="00CD27A5" w:rsidRDefault="00032473" w:rsidP="008A6D20">
      <w:pPr>
        <w:rPr>
          <w:sz w:val="24"/>
          <w:szCs w:val="24"/>
        </w:rPr>
      </w:pPr>
      <w:proofErr w:type="spellStart"/>
      <w:r w:rsidRPr="00CD27A5">
        <w:rPr>
          <w:sz w:val="24"/>
          <w:szCs w:val="24"/>
        </w:rPr>
        <w:t>Usbong</w:t>
      </w:r>
      <w:proofErr w:type="spellEnd"/>
      <w:r w:rsidRPr="00CD27A5">
        <w:rPr>
          <w:sz w:val="24"/>
          <w:szCs w:val="24"/>
        </w:rPr>
        <w:t xml:space="preserve"> Social Systems, Inc.</w:t>
      </w:r>
    </w:p>
    <w:p w:rsidR="008A6D20" w:rsidRPr="00CD27A5" w:rsidRDefault="008A6D20" w:rsidP="007E60AE">
      <w:pPr>
        <w:ind w:right="330"/>
        <w:jc w:val="center"/>
        <w:rPr>
          <w:b/>
          <w:sz w:val="24"/>
          <w:szCs w:val="24"/>
        </w:rPr>
      </w:pPr>
    </w:p>
    <w:sectPr w:rsidR="008A6D20" w:rsidRPr="00CD27A5" w:rsidSect="00927C79">
      <w:headerReference w:type="default" r:id="rId8"/>
      <w:footerReference w:type="default" r:id="rId9"/>
      <w:pgSz w:w="11907" w:h="16839" w:code="9"/>
      <w:pgMar w:top="1139" w:right="1107" w:bottom="1440" w:left="1080" w:header="360" w:footer="4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0BE" w:rsidRDefault="00B020BE" w:rsidP="00C67472">
      <w:r>
        <w:separator/>
      </w:r>
    </w:p>
  </w:endnote>
  <w:endnote w:type="continuationSeparator" w:id="0">
    <w:p w:rsidR="00B020BE" w:rsidRDefault="00B020BE" w:rsidP="00C6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E5C" w:rsidRDefault="00BC6E5C" w:rsidP="00BC6E5C">
    <w:pPr>
      <w:pStyle w:val="Footer"/>
      <w:jc w:val="right"/>
      <w:rPr>
        <w:sz w:val="20"/>
        <w:szCs w:val="20"/>
        <w:lang w:eastAsia="ja-JP"/>
      </w:rPr>
    </w:pPr>
    <w:r>
      <w:rPr>
        <w:sz w:val="20"/>
        <w:szCs w:val="20"/>
      </w:rPr>
      <w:t>Last Updated: 201</w:t>
    </w:r>
    <w:r w:rsidR="008A6D20">
      <w:rPr>
        <w:sz w:val="20"/>
        <w:szCs w:val="20"/>
        <w:lang w:eastAsia="ja-JP"/>
      </w:rPr>
      <w:t>90929</w:t>
    </w:r>
  </w:p>
  <w:p w:rsidR="00BC6E5C" w:rsidRDefault="00BC6E5C" w:rsidP="00BC6E5C">
    <w:pPr>
      <w:pStyle w:val="Footer"/>
      <w:rPr>
        <w:sz w:val="20"/>
        <w:szCs w:val="20"/>
      </w:rPr>
    </w:pPr>
  </w:p>
  <w:p w:rsidR="00BC6E5C" w:rsidRDefault="00BC6E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0BE" w:rsidRDefault="00B020BE" w:rsidP="00C67472">
      <w:r>
        <w:separator/>
      </w:r>
    </w:p>
  </w:footnote>
  <w:footnote w:type="continuationSeparator" w:id="0">
    <w:p w:rsidR="00B020BE" w:rsidRDefault="00B020BE" w:rsidP="00C67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AF6" w:rsidRDefault="00AA66E5" w:rsidP="00B265B4">
    <w:pPr>
      <w:pStyle w:val="Header"/>
      <w:jc w:val="center"/>
    </w:pPr>
    <w:r w:rsidRPr="00AA66E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657225</wp:posOffset>
          </wp:positionH>
          <wp:positionV relativeFrom="paragraph">
            <wp:posOffset>-123825</wp:posOffset>
          </wp:positionV>
          <wp:extent cx="2466975" cy="674370"/>
          <wp:effectExtent l="0" t="0" r="9525" b="0"/>
          <wp:wrapSquare wrapText="bothSides"/>
          <wp:docPr id="3" name="Picture 3" descr="C:\Users\User\GitHub\documentation\Usbong\company logo\UsbongLogoTM2719x7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GitHub\documentation\Usbong\company logo\UsbongLogoTM2719x74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74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6D20">
      <w:rPr>
        <w:noProof/>
      </w:rPr>
      <mc:AlternateContent>
        <mc:Choice Requires="wps">
          <w:drawing>
            <wp:anchor distT="0" distB="0" distL="114935" distR="114935" simplePos="0" relativeHeight="251658240" behindDoc="0" locked="0" layoutInCell="1" allowOverlap="1">
              <wp:simplePos x="0" y="0"/>
              <wp:positionH relativeFrom="column">
                <wp:posOffset>4229100</wp:posOffset>
              </wp:positionH>
              <wp:positionV relativeFrom="paragraph">
                <wp:posOffset>-78740</wp:posOffset>
              </wp:positionV>
              <wp:extent cx="2464435" cy="854710"/>
              <wp:effectExtent l="0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4435" cy="854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7AF6" w:rsidRPr="00153658" w:rsidRDefault="00227AF6" w:rsidP="00227AF6">
                          <w:pPr>
                            <w:pStyle w:val="Header"/>
                            <w:spacing w:after="6"/>
                            <w:jc w:val="center"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  <w:r w:rsidRPr="00153658">
                            <w:rPr>
                              <w:rFonts w:cs="Calibri"/>
                              <w:sz w:val="16"/>
                              <w:szCs w:val="16"/>
                            </w:rPr>
                            <w:t>Usbong Social Systems, Inc.</w:t>
                          </w:r>
                        </w:p>
                        <w:p w:rsidR="00227AF6" w:rsidRPr="001C72EC" w:rsidRDefault="00227AF6" w:rsidP="00227AF6">
                          <w:pPr>
                            <w:pStyle w:val="Header"/>
                            <w:spacing w:after="6"/>
                            <w:jc w:val="center"/>
                            <w:rPr>
                              <w:rFonts w:cs="Calibri"/>
                              <w:sz w:val="16"/>
                              <w:szCs w:val="16"/>
                              <w:lang w:eastAsia="ja-JP"/>
                            </w:rPr>
                          </w:pPr>
                          <w:r w:rsidRPr="00153658">
                            <w:rPr>
                              <w:rFonts w:cs="Calibri"/>
                              <w:sz w:val="16"/>
                              <w:szCs w:val="16"/>
                            </w:rPr>
                            <w:t xml:space="preserve">2 E. </w:t>
                          </w:r>
                          <w:r w:rsidR="00D21D8D">
                            <w:rPr>
                              <w:rFonts w:cs="Calibri"/>
                              <w:sz w:val="16"/>
                              <w:szCs w:val="16"/>
                            </w:rPr>
                            <w:t>Manalo</w:t>
                          </w:r>
                          <w:r w:rsidRPr="00153658">
                            <w:rPr>
                              <w:rFonts w:cs="Calibri"/>
                              <w:sz w:val="16"/>
                              <w:szCs w:val="16"/>
                            </w:rPr>
                            <w:t xml:space="preserve"> Ave. </w:t>
                          </w:r>
                          <w:proofErr w:type="spellStart"/>
                          <w:r w:rsidRPr="00153658">
                            <w:rPr>
                              <w:rFonts w:cs="Calibri"/>
                              <w:sz w:val="16"/>
                              <w:szCs w:val="16"/>
                            </w:rPr>
                            <w:t>Sto</w:t>
                          </w:r>
                          <w:proofErr w:type="spellEnd"/>
                          <w:r w:rsidRPr="00153658">
                            <w:rPr>
                              <w:rFonts w:cs="Calibri"/>
                              <w:sz w:val="16"/>
                              <w:szCs w:val="16"/>
                            </w:rPr>
                            <w:t>. Ni</w:t>
                          </w:r>
                          <w:r w:rsidRPr="00153658">
                            <w:rPr>
                              <w:rFonts w:eastAsia="PMingLiU" w:cs="Calibri"/>
                              <w:sz w:val="16"/>
                              <w:szCs w:val="16"/>
                              <w:lang w:eastAsia="zh-TW"/>
                            </w:rPr>
                            <w:t>ño</w:t>
                          </w:r>
                          <w:r w:rsidRPr="001C72EC">
                            <w:rPr>
                              <w:rFonts w:cs="Calibri" w:hint="eastAsia"/>
                              <w:sz w:val="16"/>
                              <w:szCs w:val="16"/>
                              <w:lang w:eastAsia="ja-JP"/>
                            </w:rPr>
                            <w:t>,</w:t>
                          </w:r>
                        </w:p>
                        <w:p w:rsidR="00227AF6" w:rsidRPr="00601D7E" w:rsidRDefault="00227AF6" w:rsidP="00227AF6">
                          <w:pPr>
                            <w:pStyle w:val="Header"/>
                            <w:spacing w:after="6"/>
                            <w:jc w:val="center"/>
                            <w:rPr>
                              <w:rFonts w:eastAsia="PMingLiU" w:cs="Calibri"/>
                              <w:sz w:val="16"/>
                              <w:szCs w:val="16"/>
                              <w:lang w:eastAsia="zh-TW"/>
                            </w:rPr>
                          </w:pPr>
                          <w:r w:rsidRPr="00153658">
                            <w:rPr>
                              <w:rFonts w:eastAsia="PMingLiU" w:cs="Calibri"/>
                              <w:sz w:val="16"/>
                              <w:szCs w:val="16"/>
                              <w:lang w:eastAsia="zh-TW"/>
                            </w:rPr>
                            <w:t xml:space="preserve"> Marikina City,</w:t>
                          </w:r>
                          <w:r w:rsidRPr="001C72EC">
                            <w:rPr>
                              <w:rFonts w:cs="Calibri" w:hint="eastAsia"/>
                              <w:sz w:val="16"/>
                              <w:szCs w:val="16"/>
                              <w:lang w:eastAsia="ja-JP"/>
                            </w:rPr>
                            <w:t xml:space="preserve"> </w:t>
                          </w:r>
                          <w:r w:rsidR="00B81761">
                            <w:rPr>
                              <w:rFonts w:eastAsia="PMingLiU" w:cs="Calibri"/>
                              <w:sz w:val="16"/>
                              <w:szCs w:val="16"/>
                              <w:lang w:eastAsia="zh-TW"/>
                            </w:rPr>
                            <w:t>182</w:t>
                          </w:r>
                          <w:r w:rsidRPr="00153658">
                            <w:rPr>
                              <w:rFonts w:eastAsia="PMingLiU" w:cs="Calibri"/>
                              <w:sz w:val="16"/>
                              <w:szCs w:val="16"/>
                              <w:lang w:eastAsia="zh-TW"/>
                            </w:rPr>
                            <w:t>0, Philippines</w:t>
                          </w:r>
                        </w:p>
                        <w:p w:rsidR="00227AF6" w:rsidRDefault="00227AF6" w:rsidP="00227AF6">
                          <w:pPr>
                            <w:pStyle w:val="Header"/>
                            <w:spacing w:after="6"/>
                            <w:jc w:val="center"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Calibri"/>
                              <w:sz w:val="16"/>
                              <w:szCs w:val="16"/>
                            </w:rPr>
                            <w:t xml:space="preserve">EMAIL: support (at) </w:t>
                          </w:r>
                          <w:proofErr w:type="spellStart"/>
                          <w:r>
                            <w:rPr>
                              <w:rFonts w:cs="Calibri"/>
                              <w:sz w:val="16"/>
                              <w:szCs w:val="16"/>
                            </w:rPr>
                            <w:t>usbong</w:t>
                          </w:r>
                          <w:proofErr w:type="spellEnd"/>
                          <w:r>
                            <w:rPr>
                              <w:rFonts w:cs="Calibri"/>
                              <w:sz w:val="16"/>
                              <w:szCs w:val="16"/>
                            </w:rPr>
                            <w:t xml:space="preserve"> (dot) </w:t>
                          </w:r>
                          <w:proofErr w:type="spellStart"/>
                          <w:r>
                            <w:rPr>
                              <w:rFonts w:cs="Calibri"/>
                              <w:sz w:val="16"/>
                              <w:szCs w:val="16"/>
                            </w:rPr>
                            <w:t>ph</w:t>
                          </w:r>
                          <w:proofErr w:type="spellEnd"/>
                        </w:p>
                        <w:p w:rsidR="00227AF6" w:rsidRDefault="00227AF6" w:rsidP="00227AF6">
                          <w:pPr>
                            <w:pStyle w:val="Header"/>
                            <w:spacing w:after="6"/>
                            <w:jc w:val="center"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Calibri"/>
                              <w:sz w:val="16"/>
                              <w:szCs w:val="16"/>
                            </w:rPr>
                            <w:t xml:space="preserve">URL: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Calibri"/>
                                <w:sz w:val="16"/>
                                <w:szCs w:val="16"/>
                              </w:rPr>
                              <w:t>www.usbong.ph</w:t>
                            </w:r>
                          </w:hyperlink>
                        </w:p>
                        <w:p w:rsidR="00227AF6" w:rsidRDefault="00227AF6" w:rsidP="00227AF6">
                          <w:pPr>
                            <w:pStyle w:val="Header"/>
                            <w:spacing w:after="6"/>
                            <w:jc w:val="center"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</w:p>
                        <w:p w:rsidR="00227AF6" w:rsidRDefault="00227AF6" w:rsidP="00227AF6">
                          <w:pPr>
                            <w:pStyle w:val="Header"/>
                            <w:spacing w:after="6"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</w:p>
                        <w:p w:rsidR="00227AF6" w:rsidRDefault="00227AF6" w:rsidP="00227AF6">
                          <w:pPr>
                            <w:pStyle w:val="Header"/>
                            <w:spacing w:after="6"/>
                            <w:jc w:val="center"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</w:p>
                        <w:p w:rsidR="00227AF6" w:rsidRDefault="00227AF6" w:rsidP="00227AF6">
                          <w:pPr>
                            <w:spacing w:after="6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33pt;margin-top:-6.2pt;width:194.05pt;height:67.3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" stroked="f">
              <v:textbox inset="0,0,0,0">
                <w:txbxContent>
                  <w:p w:rsidR="00227AF6" w:rsidRPr="00153658" w:rsidRDefault="00227AF6" w:rsidP="00227AF6">
                    <w:pPr>
                      <w:pStyle w:val="Header"/>
                      <w:spacing w:after="6"/>
                      <w:jc w:val="center"/>
                      <w:rPr>
                        <w:rFonts w:cs="Calibri"/>
                        <w:sz w:val="16"/>
                        <w:szCs w:val="16"/>
                      </w:rPr>
                    </w:pPr>
                    <w:r w:rsidRPr="00153658">
                      <w:rPr>
                        <w:rFonts w:cs="Calibri"/>
                        <w:sz w:val="16"/>
                        <w:szCs w:val="16"/>
                      </w:rPr>
                      <w:t>Usbong Social Systems, Inc.</w:t>
                    </w:r>
                  </w:p>
                  <w:p w:rsidR="00227AF6" w:rsidRPr="001C72EC" w:rsidRDefault="00227AF6" w:rsidP="00227AF6">
                    <w:pPr>
                      <w:pStyle w:val="Header"/>
                      <w:spacing w:after="6"/>
                      <w:jc w:val="center"/>
                      <w:rPr>
                        <w:rFonts w:cs="Calibri"/>
                        <w:sz w:val="16"/>
                        <w:szCs w:val="16"/>
                        <w:lang w:eastAsia="ja-JP"/>
                      </w:rPr>
                    </w:pPr>
                    <w:r w:rsidRPr="00153658">
                      <w:rPr>
                        <w:rFonts w:cs="Calibri"/>
                        <w:sz w:val="16"/>
                        <w:szCs w:val="16"/>
                      </w:rPr>
                      <w:t xml:space="preserve">2 E. </w:t>
                    </w:r>
                    <w:r w:rsidR="00D21D8D">
                      <w:rPr>
                        <w:rFonts w:cs="Calibri"/>
                        <w:sz w:val="16"/>
                        <w:szCs w:val="16"/>
                      </w:rPr>
                      <w:t>Manalo</w:t>
                    </w:r>
                    <w:r w:rsidRPr="00153658">
                      <w:rPr>
                        <w:rFonts w:cs="Calibri"/>
                        <w:sz w:val="16"/>
                        <w:szCs w:val="16"/>
                      </w:rPr>
                      <w:t xml:space="preserve"> Ave. </w:t>
                    </w:r>
                    <w:proofErr w:type="spellStart"/>
                    <w:r w:rsidRPr="00153658">
                      <w:rPr>
                        <w:rFonts w:cs="Calibri"/>
                        <w:sz w:val="16"/>
                        <w:szCs w:val="16"/>
                      </w:rPr>
                      <w:t>Sto</w:t>
                    </w:r>
                    <w:proofErr w:type="spellEnd"/>
                    <w:r w:rsidRPr="00153658">
                      <w:rPr>
                        <w:rFonts w:cs="Calibri"/>
                        <w:sz w:val="16"/>
                        <w:szCs w:val="16"/>
                      </w:rPr>
                      <w:t>. Ni</w:t>
                    </w:r>
                    <w:r w:rsidRPr="00153658">
                      <w:rPr>
                        <w:rFonts w:eastAsia="PMingLiU" w:cs="Calibri"/>
                        <w:sz w:val="16"/>
                        <w:szCs w:val="16"/>
                        <w:lang w:eastAsia="zh-TW"/>
                      </w:rPr>
                      <w:t>ño</w:t>
                    </w:r>
                    <w:r w:rsidRPr="001C72EC">
                      <w:rPr>
                        <w:rFonts w:cs="Calibri" w:hint="eastAsia"/>
                        <w:sz w:val="16"/>
                        <w:szCs w:val="16"/>
                        <w:lang w:eastAsia="ja-JP"/>
                      </w:rPr>
                      <w:t>,</w:t>
                    </w:r>
                  </w:p>
                  <w:p w:rsidR="00227AF6" w:rsidRPr="00601D7E" w:rsidRDefault="00227AF6" w:rsidP="00227AF6">
                    <w:pPr>
                      <w:pStyle w:val="Header"/>
                      <w:spacing w:after="6"/>
                      <w:jc w:val="center"/>
                      <w:rPr>
                        <w:rFonts w:eastAsia="PMingLiU" w:cs="Calibri"/>
                        <w:sz w:val="16"/>
                        <w:szCs w:val="16"/>
                        <w:lang w:eastAsia="zh-TW"/>
                      </w:rPr>
                    </w:pPr>
                    <w:r w:rsidRPr="00153658">
                      <w:rPr>
                        <w:rFonts w:eastAsia="PMingLiU" w:cs="Calibri"/>
                        <w:sz w:val="16"/>
                        <w:szCs w:val="16"/>
                        <w:lang w:eastAsia="zh-TW"/>
                      </w:rPr>
                      <w:t xml:space="preserve"> Marikina City,</w:t>
                    </w:r>
                    <w:r w:rsidRPr="001C72EC">
                      <w:rPr>
                        <w:rFonts w:cs="Calibri" w:hint="eastAsia"/>
                        <w:sz w:val="16"/>
                        <w:szCs w:val="16"/>
                        <w:lang w:eastAsia="ja-JP"/>
                      </w:rPr>
                      <w:t xml:space="preserve"> </w:t>
                    </w:r>
                    <w:r w:rsidR="00B81761">
                      <w:rPr>
                        <w:rFonts w:eastAsia="PMingLiU" w:cs="Calibri"/>
                        <w:sz w:val="16"/>
                        <w:szCs w:val="16"/>
                        <w:lang w:eastAsia="zh-TW"/>
                      </w:rPr>
                      <w:t>182</w:t>
                    </w:r>
                    <w:r w:rsidRPr="00153658">
                      <w:rPr>
                        <w:rFonts w:eastAsia="PMingLiU" w:cs="Calibri"/>
                        <w:sz w:val="16"/>
                        <w:szCs w:val="16"/>
                        <w:lang w:eastAsia="zh-TW"/>
                      </w:rPr>
                      <w:t>0, Philippines</w:t>
                    </w:r>
                  </w:p>
                  <w:p w:rsidR="00227AF6" w:rsidRDefault="00227AF6" w:rsidP="00227AF6">
                    <w:pPr>
                      <w:pStyle w:val="Header"/>
                      <w:spacing w:after="6"/>
                      <w:jc w:val="center"/>
                      <w:rPr>
                        <w:rFonts w:cs="Calibri"/>
                        <w:sz w:val="16"/>
                        <w:szCs w:val="16"/>
                      </w:rPr>
                    </w:pPr>
                    <w:r>
                      <w:rPr>
                        <w:rFonts w:cs="Calibri"/>
                        <w:sz w:val="16"/>
                        <w:szCs w:val="16"/>
                      </w:rPr>
                      <w:t xml:space="preserve">EMAIL: support (at) </w:t>
                    </w:r>
                    <w:proofErr w:type="spellStart"/>
                    <w:r>
                      <w:rPr>
                        <w:rFonts w:cs="Calibri"/>
                        <w:sz w:val="16"/>
                        <w:szCs w:val="16"/>
                      </w:rPr>
                      <w:t>usbong</w:t>
                    </w:r>
                    <w:proofErr w:type="spellEnd"/>
                    <w:r>
                      <w:rPr>
                        <w:rFonts w:cs="Calibri"/>
                        <w:sz w:val="16"/>
                        <w:szCs w:val="16"/>
                      </w:rPr>
                      <w:t xml:space="preserve"> (dot) </w:t>
                    </w:r>
                    <w:proofErr w:type="spellStart"/>
                    <w:r>
                      <w:rPr>
                        <w:rFonts w:cs="Calibri"/>
                        <w:sz w:val="16"/>
                        <w:szCs w:val="16"/>
                      </w:rPr>
                      <w:t>ph</w:t>
                    </w:r>
                    <w:proofErr w:type="spellEnd"/>
                  </w:p>
                  <w:p w:rsidR="00227AF6" w:rsidRDefault="00227AF6" w:rsidP="00227AF6">
                    <w:pPr>
                      <w:pStyle w:val="Header"/>
                      <w:spacing w:after="6"/>
                      <w:jc w:val="center"/>
                      <w:rPr>
                        <w:rFonts w:cs="Calibri"/>
                        <w:sz w:val="16"/>
                        <w:szCs w:val="16"/>
                      </w:rPr>
                    </w:pPr>
                    <w:r>
                      <w:rPr>
                        <w:rFonts w:cs="Calibri"/>
                        <w:sz w:val="16"/>
                        <w:szCs w:val="16"/>
                      </w:rPr>
                      <w:t xml:space="preserve">URL: </w:t>
                    </w:r>
                    <w:hyperlink r:id="rId3" w:history="1">
                      <w:r>
                        <w:rPr>
                          <w:rStyle w:val="Hyperlink"/>
                          <w:rFonts w:cs="Calibri"/>
                          <w:sz w:val="16"/>
                          <w:szCs w:val="16"/>
                        </w:rPr>
                        <w:t>www.usbong.ph</w:t>
                      </w:r>
                    </w:hyperlink>
                  </w:p>
                  <w:p w:rsidR="00227AF6" w:rsidRDefault="00227AF6" w:rsidP="00227AF6">
                    <w:pPr>
                      <w:pStyle w:val="Header"/>
                      <w:spacing w:after="6"/>
                      <w:jc w:val="center"/>
                      <w:rPr>
                        <w:rFonts w:cs="Calibri"/>
                        <w:sz w:val="16"/>
                        <w:szCs w:val="16"/>
                      </w:rPr>
                    </w:pPr>
                  </w:p>
                  <w:p w:rsidR="00227AF6" w:rsidRDefault="00227AF6" w:rsidP="00227AF6">
                    <w:pPr>
                      <w:pStyle w:val="Header"/>
                      <w:spacing w:after="6"/>
                      <w:rPr>
                        <w:rFonts w:cs="Calibri"/>
                        <w:sz w:val="16"/>
                        <w:szCs w:val="16"/>
                      </w:rPr>
                    </w:pPr>
                  </w:p>
                  <w:p w:rsidR="00227AF6" w:rsidRDefault="00227AF6" w:rsidP="00227AF6">
                    <w:pPr>
                      <w:pStyle w:val="Header"/>
                      <w:spacing w:after="6"/>
                      <w:jc w:val="center"/>
                      <w:rPr>
                        <w:rFonts w:cs="Calibri"/>
                        <w:sz w:val="16"/>
                        <w:szCs w:val="16"/>
                      </w:rPr>
                    </w:pPr>
                  </w:p>
                  <w:p w:rsidR="00227AF6" w:rsidRDefault="00227AF6" w:rsidP="00227AF6">
                    <w:pPr>
                      <w:spacing w:after="6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C67472" w:rsidRDefault="00C67472" w:rsidP="00B265B4">
    <w:pPr>
      <w:pStyle w:val="Header"/>
      <w:jc w:val="center"/>
    </w:pPr>
  </w:p>
  <w:p w:rsidR="00D55355" w:rsidRDefault="00D55355" w:rsidP="00B265B4">
    <w:pPr>
      <w:pStyle w:val="Header"/>
      <w:jc w:val="center"/>
    </w:pPr>
  </w:p>
  <w:p w:rsidR="00D55355" w:rsidRDefault="00D55355" w:rsidP="00B265B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07237"/>
    <w:multiLevelType w:val="multilevel"/>
    <w:tmpl w:val="CE320C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F7D41DF"/>
    <w:multiLevelType w:val="multilevel"/>
    <w:tmpl w:val="5F3CDD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B927D25"/>
    <w:multiLevelType w:val="hybridMultilevel"/>
    <w:tmpl w:val="A658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95BD4"/>
    <w:multiLevelType w:val="hybridMultilevel"/>
    <w:tmpl w:val="33E4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F8"/>
    <w:rsid w:val="000103AE"/>
    <w:rsid w:val="00021614"/>
    <w:rsid w:val="00022840"/>
    <w:rsid w:val="00032473"/>
    <w:rsid w:val="00054EAE"/>
    <w:rsid w:val="0008303B"/>
    <w:rsid w:val="000936CB"/>
    <w:rsid w:val="000C36E1"/>
    <w:rsid w:val="000E26A0"/>
    <w:rsid w:val="000E5543"/>
    <w:rsid w:val="001165B4"/>
    <w:rsid w:val="00131DF6"/>
    <w:rsid w:val="001524F9"/>
    <w:rsid w:val="00174926"/>
    <w:rsid w:val="00182134"/>
    <w:rsid w:val="00183DFE"/>
    <w:rsid w:val="00195F37"/>
    <w:rsid w:val="001C23C3"/>
    <w:rsid w:val="00203FA1"/>
    <w:rsid w:val="00207D6B"/>
    <w:rsid w:val="002222ED"/>
    <w:rsid w:val="00227AF6"/>
    <w:rsid w:val="00263F66"/>
    <w:rsid w:val="0028029D"/>
    <w:rsid w:val="00284E30"/>
    <w:rsid w:val="002934C9"/>
    <w:rsid w:val="002A06B9"/>
    <w:rsid w:val="002A1296"/>
    <w:rsid w:val="002B6E74"/>
    <w:rsid w:val="002D2E9B"/>
    <w:rsid w:val="0030382E"/>
    <w:rsid w:val="00327628"/>
    <w:rsid w:val="00336E2A"/>
    <w:rsid w:val="003416CB"/>
    <w:rsid w:val="00341AF8"/>
    <w:rsid w:val="003559F4"/>
    <w:rsid w:val="003617B5"/>
    <w:rsid w:val="00364641"/>
    <w:rsid w:val="00364E97"/>
    <w:rsid w:val="00383BC7"/>
    <w:rsid w:val="0039377B"/>
    <w:rsid w:val="003961F2"/>
    <w:rsid w:val="003C24C1"/>
    <w:rsid w:val="003E331C"/>
    <w:rsid w:val="003E5316"/>
    <w:rsid w:val="00400EDC"/>
    <w:rsid w:val="00433EB2"/>
    <w:rsid w:val="004549DD"/>
    <w:rsid w:val="0046632E"/>
    <w:rsid w:val="00480D65"/>
    <w:rsid w:val="004942A8"/>
    <w:rsid w:val="004955D6"/>
    <w:rsid w:val="00496CA2"/>
    <w:rsid w:val="004A1123"/>
    <w:rsid w:val="004A1CF8"/>
    <w:rsid w:val="004C353C"/>
    <w:rsid w:val="004C59C6"/>
    <w:rsid w:val="004D46EC"/>
    <w:rsid w:val="005120EE"/>
    <w:rsid w:val="00525AB0"/>
    <w:rsid w:val="00530579"/>
    <w:rsid w:val="005437CE"/>
    <w:rsid w:val="005A3FC5"/>
    <w:rsid w:val="005A6C67"/>
    <w:rsid w:val="005E0E5E"/>
    <w:rsid w:val="00620054"/>
    <w:rsid w:val="00643F04"/>
    <w:rsid w:val="00651919"/>
    <w:rsid w:val="00661372"/>
    <w:rsid w:val="00670728"/>
    <w:rsid w:val="006A4F3E"/>
    <w:rsid w:val="006B2208"/>
    <w:rsid w:val="006C2226"/>
    <w:rsid w:val="0076096F"/>
    <w:rsid w:val="007A0CD5"/>
    <w:rsid w:val="007A0FD3"/>
    <w:rsid w:val="007B4EF5"/>
    <w:rsid w:val="007D05BA"/>
    <w:rsid w:val="007D7799"/>
    <w:rsid w:val="007E60AE"/>
    <w:rsid w:val="00804AD1"/>
    <w:rsid w:val="00807E54"/>
    <w:rsid w:val="00823320"/>
    <w:rsid w:val="00843AD5"/>
    <w:rsid w:val="008A552E"/>
    <w:rsid w:val="008A6D20"/>
    <w:rsid w:val="008B0765"/>
    <w:rsid w:val="008E7D0B"/>
    <w:rsid w:val="008F348E"/>
    <w:rsid w:val="00927C79"/>
    <w:rsid w:val="00935AE2"/>
    <w:rsid w:val="00970FD3"/>
    <w:rsid w:val="0097154B"/>
    <w:rsid w:val="00980D36"/>
    <w:rsid w:val="00982A1D"/>
    <w:rsid w:val="009A1D0C"/>
    <w:rsid w:val="009D7A56"/>
    <w:rsid w:val="009E0DC0"/>
    <w:rsid w:val="009E3FE9"/>
    <w:rsid w:val="009E7299"/>
    <w:rsid w:val="009F28DE"/>
    <w:rsid w:val="009F48A9"/>
    <w:rsid w:val="00A7317C"/>
    <w:rsid w:val="00A842A3"/>
    <w:rsid w:val="00AA1C65"/>
    <w:rsid w:val="00AA406E"/>
    <w:rsid w:val="00AA66E5"/>
    <w:rsid w:val="00AA7B97"/>
    <w:rsid w:val="00AB5C8C"/>
    <w:rsid w:val="00AC3A49"/>
    <w:rsid w:val="00AC6F4A"/>
    <w:rsid w:val="00AD49FD"/>
    <w:rsid w:val="00AD5C9F"/>
    <w:rsid w:val="00AE10BA"/>
    <w:rsid w:val="00AF6565"/>
    <w:rsid w:val="00B020BE"/>
    <w:rsid w:val="00B1671A"/>
    <w:rsid w:val="00B265B4"/>
    <w:rsid w:val="00B2788E"/>
    <w:rsid w:val="00B46522"/>
    <w:rsid w:val="00B4724C"/>
    <w:rsid w:val="00B7729A"/>
    <w:rsid w:val="00B81761"/>
    <w:rsid w:val="00BC6E5C"/>
    <w:rsid w:val="00C03932"/>
    <w:rsid w:val="00C04A1C"/>
    <w:rsid w:val="00C67472"/>
    <w:rsid w:val="00C825A6"/>
    <w:rsid w:val="00C90269"/>
    <w:rsid w:val="00C91EE9"/>
    <w:rsid w:val="00C92B23"/>
    <w:rsid w:val="00CB3C0E"/>
    <w:rsid w:val="00CC04AA"/>
    <w:rsid w:val="00CC47F4"/>
    <w:rsid w:val="00CD27A5"/>
    <w:rsid w:val="00CF4DF0"/>
    <w:rsid w:val="00D21D8D"/>
    <w:rsid w:val="00D42259"/>
    <w:rsid w:val="00D55355"/>
    <w:rsid w:val="00D730B2"/>
    <w:rsid w:val="00DA36AE"/>
    <w:rsid w:val="00DE1510"/>
    <w:rsid w:val="00DE76BE"/>
    <w:rsid w:val="00DF468F"/>
    <w:rsid w:val="00E10375"/>
    <w:rsid w:val="00E15D13"/>
    <w:rsid w:val="00E347F8"/>
    <w:rsid w:val="00E45712"/>
    <w:rsid w:val="00E46943"/>
    <w:rsid w:val="00E8717A"/>
    <w:rsid w:val="00E906C2"/>
    <w:rsid w:val="00EC1752"/>
    <w:rsid w:val="00F348D4"/>
    <w:rsid w:val="00F72532"/>
    <w:rsid w:val="00F84982"/>
    <w:rsid w:val="00F95F5A"/>
    <w:rsid w:val="00FC2948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DD062B-5B45-40CF-8AE4-5A44494B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D65"/>
  </w:style>
  <w:style w:type="paragraph" w:styleId="Heading1">
    <w:name w:val="heading 1"/>
    <w:basedOn w:val="Normal"/>
    <w:next w:val="Normal"/>
    <w:link w:val="Heading1Char"/>
    <w:uiPriority w:val="9"/>
    <w:qFormat/>
    <w:rsid w:val="003559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7472"/>
  </w:style>
  <w:style w:type="paragraph" w:styleId="Footer">
    <w:name w:val="footer"/>
    <w:basedOn w:val="Normal"/>
    <w:link w:val="FooterChar"/>
    <w:uiPriority w:val="99"/>
    <w:unhideWhenUsed/>
    <w:rsid w:val="00C6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472"/>
  </w:style>
  <w:style w:type="paragraph" w:styleId="BalloonText">
    <w:name w:val="Balloon Text"/>
    <w:basedOn w:val="Normal"/>
    <w:link w:val="BalloonTextChar"/>
    <w:uiPriority w:val="99"/>
    <w:semiHidden/>
    <w:unhideWhenUsed/>
    <w:rsid w:val="00C67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472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1CF8"/>
  </w:style>
  <w:style w:type="character" w:customStyle="1" w:styleId="DateChar">
    <w:name w:val="Date Char"/>
    <w:basedOn w:val="DefaultParagraphFont"/>
    <w:link w:val="Date"/>
    <w:uiPriority w:val="99"/>
    <w:semiHidden/>
    <w:rsid w:val="004A1CF8"/>
  </w:style>
  <w:style w:type="paragraph" w:styleId="ListParagraph">
    <w:name w:val="List Paragraph"/>
    <w:basedOn w:val="Normal"/>
    <w:uiPriority w:val="34"/>
    <w:qFormat/>
    <w:rsid w:val="004A1CF8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59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9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559F4"/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5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07E54"/>
  </w:style>
  <w:style w:type="paragraph" w:customStyle="1" w:styleId="Default">
    <w:name w:val="Default"/>
    <w:rsid w:val="00336E2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nhideWhenUsed/>
    <w:rsid w:val="00E15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sbong.ph/" TargetMode="External"/><Relationship Id="rId2" Type="http://schemas.openxmlformats.org/officeDocument/2006/relationships/hyperlink" Target="http://www.usbong.ph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ell%20Wong\Desktop\CI_letterhead_maka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04C09-D1AA-4640-A758-5E012C249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CI_letterhead_makati.dotx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Harrell Wong</dc:creator>
  <cp:lastModifiedBy>HP</cp:lastModifiedBy>
  <cp:revision>6</cp:revision>
  <cp:lastPrinted>2019-09-29T10:39:00Z</cp:lastPrinted>
  <dcterms:created xsi:type="dcterms:W3CDTF">2019-09-29T13:07:00Z</dcterms:created>
  <dcterms:modified xsi:type="dcterms:W3CDTF">2019-09-29T13:09:00Z</dcterms:modified>
</cp:coreProperties>
</file>